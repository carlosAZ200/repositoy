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AB38C" w14:textId="2E8FBF95" w:rsidR="00121F6F" w:rsidRPr="007E2845" w:rsidRDefault="007E2845" w:rsidP="00090238">
      <w:pPr>
        <w:spacing w:line="240" w:lineRule="auto"/>
        <w:jc w:val="center"/>
        <w:rPr>
          <w:rFonts w:cs="Arial"/>
          <w:b/>
          <w:bCs/>
          <w:color w:val="FF6600"/>
          <w:sz w:val="24"/>
          <w:szCs w:val="24"/>
          <w:lang w:val="en-US"/>
        </w:rPr>
      </w:pPr>
      <w:proofErr w:type="spellStart"/>
      <w:r w:rsidRPr="007E2845">
        <w:rPr>
          <w:rFonts w:cs="Arial"/>
          <w:b/>
          <w:bCs/>
          <w:color w:val="FF6600"/>
          <w:sz w:val="24"/>
          <w:szCs w:val="24"/>
          <w:lang w:val="en-US"/>
        </w:rPr>
        <w:t>Conecctors</w:t>
      </w:r>
      <w:proofErr w:type="spellEnd"/>
    </w:p>
    <w:p w14:paraId="309DF0B0" w14:textId="77777777" w:rsidR="00090238" w:rsidRPr="007E2845" w:rsidRDefault="00090238" w:rsidP="00090238">
      <w:pPr>
        <w:pStyle w:val="Default"/>
        <w:rPr>
          <w:lang w:val="en-US"/>
        </w:rPr>
      </w:pPr>
    </w:p>
    <w:p w14:paraId="36276E20" w14:textId="77777777" w:rsidR="00090238" w:rsidRPr="007E2845" w:rsidRDefault="00090238" w:rsidP="00090238">
      <w:pPr>
        <w:pStyle w:val="Default"/>
        <w:rPr>
          <w:color w:val="auto"/>
          <w:lang w:val="en-US"/>
        </w:rPr>
      </w:pPr>
    </w:p>
    <w:p w14:paraId="3448D9F2" w14:textId="0B12E2C0" w:rsidR="00090238" w:rsidRDefault="007E2845" w:rsidP="00090238">
      <w:pPr>
        <w:pStyle w:val="Default"/>
        <w:rPr>
          <w:color w:val="auto"/>
          <w:sz w:val="23"/>
          <w:szCs w:val="23"/>
          <w:lang w:val="en-US"/>
        </w:rPr>
      </w:pPr>
      <w:r w:rsidRPr="007E2845">
        <w:rPr>
          <w:color w:val="auto"/>
          <w:sz w:val="23"/>
          <w:szCs w:val="23"/>
          <w:lang w:val="en-US"/>
        </w:rPr>
        <w:t>R</w:t>
      </w:r>
      <w:r>
        <w:rPr>
          <w:color w:val="auto"/>
          <w:sz w:val="23"/>
          <w:szCs w:val="23"/>
          <w:lang w:val="en-US"/>
        </w:rPr>
        <w:t>e</w:t>
      </w:r>
      <w:r w:rsidRPr="007E2845">
        <w:rPr>
          <w:color w:val="auto"/>
          <w:sz w:val="23"/>
          <w:szCs w:val="23"/>
          <w:lang w:val="en-US"/>
        </w:rPr>
        <w:t>ad the article in t</w:t>
      </w:r>
      <w:r>
        <w:rPr>
          <w:color w:val="auto"/>
          <w:sz w:val="23"/>
          <w:szCs w:val="23"/>
          <w:lang w:val="en-US"/>
        </w:rPr>
        <w:t xml:space="preserve">he following link: </w:t>
      </w:r>
      <w:hyperlink r:id="rId8" w:history="1">
        <w:r w:rsidRPr="00043DF0">
          <w:rPr>
            <w:rStyle w:val="Hipervnculo"/>
            <w:sz w:val="23"/>
            <w:szCs w:val="23"/>
            <w:lang w:val="en-US"/>
          </w:rPr>
          <w:t>https://en.khanacademy.org/computing/computers-and-internet/xcae6f4a7ff015e7d:digital-information/xcae6f4a7ff015e7d:bits-and-bytes/a/bits-binary-digits</w:t>
        </w:r>
      </w:hyperlink>
    </w:p>
    <w:p w14:paraId="64F29058" w14:textId="77777777" w:rsidR="007E2845" w:rsidRDefault="007E2845" w:rsidP="00090238">
      <w:pPr>
        <w:pStyle w:val="Default"/>
        <w:rPr>
          <w:color w:val="auto"/>
          <w:sz w:val="23"/>
          <w:szCs w:val="23"/>
          <w:lang w:val="en-US"/>
        </w:rPr>
      </w:pPr>
    </w:p>
    <w:p w14:paraId="558B9184" w14:textId="665A5C81" w:rsidR="007E2845" w:rsidRDefault="007E2845" w:rsidP="00090238">
      <w:pPr>
        <w:pStyle w:val="Default"/>
        <w:rPr>
          <w:color w:val="auto"/>
          <w:sz w:val="23"/>
          <w:szCs w:val="23"/>
          <w:lang w:val="en-US"/>
        </w:rPr>
      </w:pPr>
    </w:p>
    <w:p w14:paraId="339BB2C1" w14:textId="2DCD8C57" w:rsidR="007E2845" w:rsidRDefault="007E2845" w:rsidP="007E2845">
      <w:pPr>
        <w:pStyle w:val="Default"/>
        <w:numPr>
          <w:ilvl w:val="0"/>
          <w:numId w:val="9"/>
        </w:numPr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Give 2 main ideas presented in the text.</w:t>
      </w:r>
    </w:p>
    <w:p w14:paraId="418DB182" w14:textId="73DFA223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337ADE02" w14:textId="57EF1FE9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With one wire, we can represent 1 or 0, this on/off state of single wire is called a bit.</w:t>
      </w:r>
    </w:p>
    <w:p w14:paraId="219F6E7B" w14:textId="77777777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22AA0DDB" w14:textId="5E35389F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With more bits you can represent more complex information.</w:t>
      </w:r>
    </w:p>
    <w:p w14:paraId="3ACA2752" w14:textId="3DB4DD1B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  <w:bookmarkStart w:id="0" w:name="_GoBack"/>
      <w:bookmarkEnd w:id="0"/>
    </w:p>
    <w:p w14:paraId="5E931F5C" w14:textId="58EE6B25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 xml:space="preserve">This on/off state that we can represent with 1 or 0 is called binary number system </w:t>
      </w:r>
    </w:p>
    <w:p w14:paraId="3341A7A2" w14:textId="77777777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25AD446F" w14:textId="57FF9934" w:rsidR="007E2845" w:rsidRDefault="007E2845" w:rsidP="007E2845">
      <w:pPr>
        <w:pStyle w:val="Default"/>
        <w:numPr>
          <w:ilvl w:val="0"/>
          <w:numId w:val="9"/>
        </w:numPr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Identify 10 “connectors word” in the text.</w:t>
      </w:r>
    </w:p>
    <w:p w14:paraId="03A53D08" w14:textId="4D915A75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5C48298C" w14:textId="576EC10A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4EF08D06" w14:textId="7F2DE4DE" w:rsidR="005F21D8" w:rsidRDefault="00A81C57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Also</w:t>
      </w:r>
    </w:p>
    <w:p w14:paraId="73ED1278" w14:textId="326DBF89" w:rsidR="00A81C57" w:rsidRDefault="00A81C57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In order to</w:t>
      </w:r>
    </w:p>
    <w:p w14:paraId="3759AE6E" w14:textId="17D980F8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Before</w:t>
      </w:r>
    </w:p>
    <w:p w14:paraId="0E355661" w14:textId="5C8750FF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Otherwise</w:t>
      </w:r>
    </w:p>
    <w:p w14:paraId="4E3B3DB2" w14:textId="32913674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indeed</w:t>
      </w:r>
    </w:p>
    <w:p w14:paraId="5BCD22E3" w14:textId="46ECF7BA" w:rsidR="005F21D8" w:rsidRDefault="00716DD4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Here</w:t>
      </w:r>
    </w:p>
    <w:p w14:paraId="0BE86F3E" w14:textId="30378B09" w:rsidR="00A05359" w:rsidRDefault="00A05359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next</w:t>
      </w:r>
    </w:p>
    <w:p w14:paraId="33561901" w14:textId="7BCA638E" w:rsidR="00716DD4" w:rsidRDefault="00A05359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like</w:t>
      </w:r>
    </w:p>
    <w:p w14:paraId="1E5A3965" w14:textId="4166D3BE" w:rsidR="00A05359" w:rsidRDefault="00A05359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However</w:t>
      </w:r>
    </w:p>
    <w:p w14:paraId="20D5F8F7" w14:textId="363D8EDB" w:rsidR="00A05359" w:rsidRDefault="00A05359" w:rsidP="005F21D8">
      <w:pPr>
        <w:pStyle w:val="Default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there</w:t>
      </w:r>
    </w:p>
    <w:p w14:paraId="617AAD78" w14:textId="3A5DB627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3821BCAD" w14:textId="01500FC5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7779A0A6" w14:textId="10150754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11C6ECAC" w14:textId="17723D15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149E03C2" w14:textId="0D02D4A4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40A43CAB" w14:textId="77B84296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72DF65DB" w14:textId="7F537C04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40C9903A" w14:textId="0FAED4C5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412538EC" w14:textId="4C0587C8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0B36D987" w14:textId="5243C9A9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0D9C4C63" w14:textId="402B2C56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5350A5D3" w14:textId="57F66D89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23D51177" w14:textId="400BBCE6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1D5AA603" w14:textId="399F8E7E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392A439A" w14:textId="25703DE5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5E033096" w14:textId="3B6BE5C0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3559C8DF" w14:textId="507BEFD9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3DAD33B2" w14:textId="38A501AA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2D3DB3F8" w14:textId="332E096F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082CC716" w14:textId="38DE4FB7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43A4E636" w14:textId="28209171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04785E24" w14:textId="18C04680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235D518D" w14:textId="4E0E58C7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177099DF" w14:textId="77777777" w:rsidR="00716DD4" w:rsidRDefault="00716DD4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54FA9179" w14:textId="2BABA4E7" w:rsidR="005F21D8" w:rsidRDefault="005F21D8" w:rsidP="005F21D8">
      <w:pPr>
        <w:pStyle w:val="Default"/>
        <w:rPr>
          <w:color w:val="auto"/>
          <w:sz w:val="23"/>
          <w:szCs w:val="23"/>
          <w:lang w:val="en-US"/>
        </w:rPr>
      </w:pPr>
    </w:p>
    <w:p w14:paraId="3D63FDC3" w14:textId="7D87AE29" w:rsidR="005F21D8" w:rsidRDefault="007E2845" w:rsidP="007E2845">
      <w:pPr>
        <w:pStyle w:val="Default"/>
        <w:rPr>
          <w:color w:val="auto"/>
          <w:sz w:val="23"/>
          <w:szCs w:val="23"/>
          <w:lang w:val="en-US"/>
        </w:rPr>
      </w:pPr>
      <w:r w:rsidRPr="007E2845">
        <w:rPr>
          <w:noProof/>
          <w:lang w:val="es-419" w:eastAsia="es-419"/>
        </w:rPr>
        <w:drawing>
          <wp:anchor distT="0" distB="0" distL="114300" distR="114300" simplePos="0" relativeHeight="251657216" behindDoc="0" locked="0" layoutInCell="1" allowOverlap="1" wp14:anchorId="257739D4" wp14:editId="32A809B9">
            <wp:simplePos x="0" y="0"/>
            <wp:positionH relativeFrom="column">
              <wp:posOffset>-749300</wp:posOffset>
            </wp:positionH>
            <wp:positionV relativeFrom="paragraph">
              <wp:posOffset>263525</wp:posOffset>
            </wp:positionV>
            <wp:extent cx="7527240" cy="43053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35" r="3765" b="5842"/>
                    <a:stretch/>
                  </pic:blipFill>
                  <pic:spPr bwMode="auto">
                    <a:xfrm>
                      <a:off x="0" y="0"/>
                      <a:ext cx="7531715" cy="430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685DB" w14:textId="06DA1FB1" w:rsidR="005F21D8" w:rsidRDefault="005F21D8" w:rsidP="007E2845">
      <w:pPr>
        <w:pStyle w:val="Default"/>
        <w:rPr>
          <w:color w:val="auto"/>
          <w:sz w:val="23"/>
          <w:szCs w:val="23"/>
          <w:lang w:val="en-US"/>
        </w:rPr>
      </w:pPr>
    </w:p>
    <w:p w14:paraId="78FE89F6" w14:textId="77777777" w:rsidR="005F21D8" w:rsidRDefault="005F21D8" w:rsidP="007E2845">
      <w:pPr>
        <w:pStyle w:val="Default"/>
        <w:rPr>
          <w:color w:val="auto"/>
          <w:sz w:val="23"/>
          <w:szCs w:val="23"/>
          <w:lang w:val="en-US"/>
        </w:rPr>
      </w:pPr>
    </w:p>
    <w:p w14:paraId="665DD0AD" w14:textId="54FCAC95" w:rsidR="007E2845" w:rsidRPr="007E2845" w:rsidRDefault="007E2845" w:rsidP="007E2845">
      <w:pPr>
        <w:pStyle w:val="Default"/>
        <w:rPr>
          <w:color w:val="auto"/>
          <w:sz w:val="23"/>
          <w:szCs w:val="23"/>
          <w:lang w:val="en-US"/>
        </w:rPr>
      </w:pPr>
    </w:p>
    <w:sectPr w:rsidR="007E2845" w:rsidRPr="007E2845" w:rsidSect="00C011A0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269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417F5" w14:textId="77777777" w:rsidR="0055184D" w:rsidRDefault="0055184D">
      <w:pPr>
        <w:spacing w:after="0" w:line="240" w:lineRule="auto"/>
      </w:pPr>
      <w:r>
        <w:separator/>
      </w:r>
    </w:p>
  </w:endnote>
  <w:endnote w:type="continuationSeparator" w:id="0">
    <w:p w14:paraId="6DA65E58" w14:textId="77777777" w:rsidR="0055184D" w:rsidRDefault="0055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C19A2" w14:textId="77777777" w:rsidR="001926F3" w:rsidRDefault="001926F3" w:rsidP="00F9284B">
    <w:pPr>
      <w:pStyle w:val="Piedepgina"/>
      <w:jc w:val="center"/>
    </w:pPr>
  </w:p>
  <w:p w14:paraId="37304846" w14:textId="77777777" w:rsidR="001926F3" w:rsidRDefault="001926F3" w:rsidP="00F9284B">
    <w:pPr>
      <w:pStyle w:val="Piedepgina"/>
      <w:jc w:val="center"/>
    </w:pPr>
    <w:r>
      <w:rPr>
        <w:noProof/>
        <w:lang w:val="es-419" w:eastAsia="es-419"/>
      </w:rPr>
      <w:drawing>
        <wp:inline distT="0" distB="0" distL="0" distR="0" wp14:anchorId="626B46FC" wp14:editId="488F0A43">
          <wp:extent cx="1857845" cy="4320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-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845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898894" wp14:editId="6149603E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60117" w14:textId="77777777" w:rsidR="001926F3" w:rsidRPr="000B2932" w:rsidRDefault="001926F3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2898894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520.3pt;margin-top:-4.85pt;width:7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" filled="f" stroked="f">
              <v:textbox inset=",7.2pt,,7.2pt">
                <w:txbxContent>
                  <w:p w14:paraId="06A60117" w14:textId="77777777" w:rsidR="001926F3" w:rsidRPr="000B2932" w:rsidRDefault="001926F3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AFEB7" w14:textId="1B7EAA17" w:rsidR="001926F3" w:rsidRDefault="001926F3" w:rsidP="00F9284B">
    <w:pPr>
      <w:pStyle w:val="Piedepgina"/>
      <w:jc w:val="center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8724810" wp14:editId="369C953C">
              <wp:simplePos x="0" y="0"/>
              <wp:positionH relativeFrom="page">
                <wp:posOffset>6057900</wp:posOffset>
              </wp:positionH>
              <wp:positionV relativeFrom="paragraph">
                <wp:posOffset>141605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A60CE" w14:textId="0EB12B2A" w:rsidR="001926F3" w:rsidRPr="000B2932" w:rsidRDefault="001926F3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8724810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477pt;margin-top:11.15pt;width:73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" filled="f" stroked="f">
              <v:textbox inset=",7.2pt,,7.2pt">
                <w:txbxContent>
                  <w:p w14:paraId="5D8A60CE" w14:textId="0EB12B2A" w:rsidR="001926F3" w:rsidRPr="000B2932" w:rsidRDefault="001926F3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2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  <w:p w14:paraId="6ECA76AA" w14:textId="77777777" w:rsidR="001926F3" w:rsidRDefault="001926F3" w:rsidP="00F9284B">
    <w:pPr>
      <w:pStyle w:val="Piedepgina"/>
      <w:jc w:val="center"/>
    </w:pPr>
    <w:r>
      <w:rPr>
        <w:noProof/>
        <w:lang w:val="es-419" w:eastAsia="es-419"/>
      </w:rPr>
      <w:drawing>
        <wp:inline distT="0" distB="0" distL="0" distR="0" wp14:anchorId="18C7678E" wp14:editId="4A64DFF6">
          <wp:extent cx="1591334" cy="370028"/>
          <wp:effectExtent l="0" t="0" r="889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-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071" cy="370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44C27" w14:textId="77777777" w:rsidR="0055184D" w:rsidRDefault="0055184D">
      <w:pPr>
        <w:spacing w:after="0" w:line="240" w:lineRule="auto"/>
      </w:pPr>
      <w:r>
        <w:separator/>
      </w:r>
    </w:p>
  </w:footnote>
  <w:footnote w:type="continuationSeparator" w:id="0">
    <w:p w14:paraId="4F280DEF" w14:textId="77777777" w:rsidR="0055184D" w:rsidRDefault="0055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99AB6" w14:textId="77777777" w:rsidR="001926F3" w:rsidRDefault="0055184D">
    <w:pPr>
      <w:pStyle w:val="Encabezado"/>
    </w:pPr>
    <w:r>
      <w:rPr>
        <w:noProof/>
        <w:lang w:val="es-ES" w:eastAsia="es-ES"/>
      </w:rPr>
      <w:pict w14:anchorId="04345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7216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35549" w14:textId="77777777" w:rsidR="001926F3" w:rsidRDefault="001926F3" w:rsidP="00F9284B">
    <w:pPr>
      <w:pStyle w:val="Encabezado"/>
      <w:tabs>
        <w:tab w:val="clear" w:pos="4419"/>
        <w:tab w:val="clear" w:pos="8838"/>
        <w:tab w:val="right" w:pos="8413"/>
      </w:tabs>
      <w:jc w:val="center"/>
      <w:rPr>
        <w:lang w:val="es-ES"/>
      </w:rPr>
    </w:pPr>
    <w:r>
      <w:rPr>
        <w:noProof/>
        <w:lang w:val="es-419" w:eastAsia="es-419"/>
      </w:rPr>
      <w:drawing>
        <wp:inline distT="0" distB="0" distL="0" distR="0" wp14:anchorId="681923E4" wp14:editId="2782DD29">
          <wp:extent cx="900000" cy="90000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SENA-encabez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3BC4E9" w14:textId="77777777" w:rsidR="001926F3" w:rsidRPr="00F9284B" w:rsidRDefault="001926F3" w:rsidP="00F9284B">
    <w:pPr>
      <w:pStyle w:val="Encabezado"/>
      <w:tabs>
        <w:tab w:val="clear" w:pos="4419"/>
        <w:tab w:val="clear" w:pos="8838"/>
        <w:tab w:val="right" w:pos="8413"/>
      </w:tabs>
      <w:jc w:val="center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7F6BC" w14:textId="36943D57" w:rsidR="001926F3" w:rsidRPr="009D3BDB" w:rsidRDefault="001926F3" w:rsidP="00F9284B">
    <w:pPr>
      <w:spacing w:after="240"/>
      <w:jc w:val="center"/>
      <w:rPr>
        <w:rFonts w:cs="Arial"/>
        <w:iCs/>
        <w:color w:val="7F7F7F"/>
      </w:rPr>
    </w:pPr>
    <w:r>
      <w:rPr>
        <w:noProof/>
        <w:lang w:val="es-419" w:eastAsia="es-419"/>
      </w:rPr>
      <w:drawing>
        <wp:anchor distT="0" distB="0" distL="114300" distR="114300" simplePos="0" relativeHeight="251658240" behindDoc="0" locked="0" layoutInCell="1" allowOverlap="1" wp14:anchorId="7CF2FD87" wp14:editId="7001FBE2">
          <wp:simplePos x="0" y="0"/>
          <wp:positionH relativeFrom="margin">
            <wp:align>center</wp:align>
          </wp:positionH>
          <wp:positionV relativeFrom="paragraph">
            <wp:posOffset>-152400</wp:posOffset>
          </wp:positionV>
          <wp:extent cx="899795" cy="899795"/>
          <wp:effectExtent l="0" t="0" r="0" b="0"/>
          <wp:wrapThrough wrapText="bothSides">
            <wp:wrapPolygon edited="0">
              <wp:start x="7927" y="1829"/>
              <wp:lineTo x="2439" y="7317"/>
              <wp:lineTo x="1829" y="11585"/>
              <wp:lineTo x="5488" y="12805"/>
              <wp:lineTo x="4268" y="15243"/>
              <wp:lineTo x="4268" y="17682"/>
              <wp:lineTo x="5488" y="19512"/>
              <wp:lineTo x="15243" y="19512"/>
              <wp:lineTo x="16463" y="18292"/>
              <wp:lineTo x="17073" y="14634"/>
              <wp:lineTo x="19512" y="10975"/>
              <wp:lineTo x="18292" y="7927"/>
              <wp:lineTo x="12805" y="1829"/>
              <wp:lineTo x="7927" y="1829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SENA-encabez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05FAF"/>
    <w:multiLevelType w:val="hybridMultilevel"/>
    <w:tmpl w:val="1952C4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6"/>
    <w:rsid w:val="00032142"/>
    <w:rsid w:val="00036473"/>
    <w:rsid w:val="0007223F"/>
    <w:rsid w:val="00081DA5"/>
    <w:rsid w:val="00090238"/>
    <w:rsid w:val="000C7914"/>
    <w:rsid w:val="000E25FA"/>
    <w:rsid w:val="00121F6F"/>
    <w:rsid w:val="00133300"/>
    <w:rsid w:val="00155776"/>
    <w:rsid w:val="00155FC7"/>
    <w:rsid w:val="00165CE3"/>
    <w:rsid w:val="00190540"/>
    <w:rsid w:val="00191A32"/>
    <w:rsid w:val="001926F3"/>
    <w:rsid w:val="001C4AFA"/>
    <w:rsid w:val="001C79EA"/>
    <w:rsid w:val="001D4943"/>
    <w:rsid w:val="001F6AFF"/>
    <w:rsid w:val="00222DE6"/>
    <w:rsid w:val="00234B95"/>
    <w:rsid w:val="0024357A"/>
    <w:rsid w:val="0024790D"/>
    <w:rsid w:val="00250D90"/>
    <w:rsid w:val="00252F46"/>
    <w:rsid w:val="002541EB"/>
    <w:rsid w:val="0025479D"/>
    <w:rsid w:val="00260005"/>
    <w:rsid w:val="00270B28"/>
    <w:rsid w:val="0027155A"/>
    <w:rsid w:val="002732CF"/>
    <w:rsid w:val="002A31E8"/>
    <w:rsid w:val="002B361F"/>
    <w:rsid w:val="002C4A22"/>
    <w:rsid w:val="002D6432"/>
    <w:rsid w:val="002E0EAE"/>
    <w:rsid w:val="002E1B34"/>
    <w:rsid w:val="002F3F5A"/>
    <w:rsid w:val="00306D19"/>
    <w:rsid w:val="0030771D"/>
    <w:rsid w:val="00321888"/>
    <w:rsid w:val="00323356"/>
    <w:rsid w:val="003255FE"/>
    <w:rsid w:val="00331926"/>
    <w:rsid w:val="00382185"/>
    <w:rsid w:val="00386765"/>
    <w:rsid w:val="003C5431"/>
    <w:rsid w:val="003F0964"/>
    <w:rsid w:val="003F46D8"/>
    <w:rsid w:val="00416CBD"/>
    <w:rsid w:val="0042562D"/>
    <w:rsid w:val="004505F3"/>
    <w:rsid w:val="00460D75"/>
    <w:rsid w:val="00484E8D"/>
    <w:rsid w:val="004B3541"/>
    <w:rsid w:val="004D2B04"/>
    <w:rsid w:val="004E0924"/>
    <w:rsid w:val="004E5548"/>
    <w:rsid w:val="004F56D8"/>
    <w:rsid w:val="00500BE7"/>
    <w:rsid w:val="0051607F"/>
    <w:rsid w:val="0052390F"/>
    <w:rsid w:val="00524511"/>
    <w:rsid w:val="005435C4"/>
    <w:rsid w:val="005466AB"/>
    <w:rsid w:val="00550E1D"/>
    <w:rsid w:val="0055184D"/>
    <w:rsid w:val="00565A8B"/>
    <w:rsid w:val="005740EB"/>
    <w:rsid w:val="005847E9"/>
    <w:rsid w:val="0058718E"/>
    <w:rsid w:val="005B4EFC"/>
    <w:rsid w:val="005C01F0"/>
    <w:rsid w:val="005D1E6D"/>
    <w:rsid w:val="005D7979"/>
    <w:rsid w:val="005E0070"/>
    <w:rsid w:val="005E17C6"/>
    <w:rsid w:val="005F21D8"/>
    <w:rsid w:val="005F4103"/>
    <w:rsid w:val="006144A5"/>
    <w:rsid w:val="00615903"/>
    <w:rsid w:val="00623FBF"/>
    <w:rsid w:val="00624B79"/>
    <w:rsid w:val="00640D1C"/>
    <w:rsid w:val="00690DE8"/>
    <w:rsid w:val="006A78A7"/>
    <w:rsid w:val="006B3B70"/>
    <w:rsid w:val="006B5510"/>
    <w:rsid w:val="006B5EB9"/>
    <w:rsid w:val="006D38A5"/>
    <w:rsid w:val="0070745F"/>
    <w:rsid w:val="00714939"/>
    <w:rsid w:val="00716DD4"/>
    <w:rsid w:val="007368B2"/>
    <w:rsid w:val="007423FF"/>
    <w:rsid w:val="007452B1"/>
    <w:rsid w:val="0074541B"/>
    <w:rsid w:val="00753035"/>
    <w:rsid w:val="0075416F"/>
    <w:rsid w:val="007606C3"/>
    <w:rsid w:val="00761886"/>
    <w:rsid w:val="007679C8"/>
    <w:rsid w:val="00777C02"/>
    <w:rsid w:val="007D6B9A"/>
    <w:rsid w:val="007E2845"/>
    <w:rsid w:val="008115EB"/>
    <w:rsid w:val="00832462"/>
    <w:rsid w:val="008335F4"/>
    <w:rsid w:val="00840C48"/>
    <w:rsid w:val="0084352B"/>
    <w:rsid w:val="0087598A"/>
    <w:rsid w:val="0088218F"/>
    <w:rsid w:val="00891329"/>
    <w:rsid w:val="008B3531"/>
    <w:rsid w:val="008B4EA4"/>
    <w:rsid w:val="00907301"/>
    <w:rsid w:val="009227B2"/>
    <w:rsid w:val="009229A4"/>
    <w:rsid w:val="00926767"/>
    <w:rsid w:val="00934F25"/>
    <w:rsid w:val="00962F2D"/>
    <w:rsid w:val="009A3C2B"/>
    <w:rsid w:val="009A7222"/>
    <w:rsid w:val="009B32DF"/>
    <w:rsid w:val="009C28C2"/>
    <w:rsid w:val="009D3BDB"/>
    <w:rsid w:val="00A00E82"/>
    <w:rsid w:val="00A05359"/>
    <w:rsid w:val="00A13264"/>
    <w:rsid w:val="00A67A2D"/>
    <w:rsid w:val="00A81C57"/>
    <w:rsid w:val="00AA075F"/>
    <w:rsid w:val="00AF799E"/>
    <w:rsid w:val="00B1254D"/>
    <w:rsid w:val="00B5313D"/>
    <w:rsid w:val="00B76D36"/>
    <w:rsid w:val="00B81E54"/>
    <w:rsid w:val="00BA1C6F"/>
    <w:rsid w:val="00BA7686"/>
    <w:rsid w:val="00C011A0"/>
    <w:rsid w:val="00C361A8"/>
    <w:rsid w:val="00C50FA4"/>
    <w:rsid w:val="00C639BE"/>
    <w:rsid w:val="00C668D8"/>
    <w:rsid w:val="00C814EF"/>
    <w:rsid w:val="00CC528F"/>
    <w:rsid w:val="00CC719E"/>
    <w:rsid w:val="00CD3528"/>
    <w:rsid w:val="00D4003A"/>
    <w:rsid w:val="00D633AD"/>
    <w:rsid w:val="00D955DD"/>
    <w:rsid w:val="00D95679"/>
    <w:rsid w:val="00DB5B28"/>
    <w:rsid w:val="00DD53B6"/>
    <w:rsid w:val="00DE43F0"/>
    <w:rsid w:val="00DE7417"/>
    <w:rsid w:val="00E02971"/>
    <w:rsid w:val="00E053FE"/>
    <w:rsid w:val="00E21021"/>
    <w:rsid w:val="00E4554D"/>
    <w:rsid w:val="00E66CB5"/>
    <w:rsid w:val="00E877A0"/>
    <w:rsid w:val="00EB3D21"/>
    <w:rsid w:val="00ED542B"/>
    <w:rsid w:val="00F0296E"/>
    <w:rsid w:val="00F078F6"/>
    <w:rsid w:val="00F14A42"/>
    <w:rsid w:val="00F278D1"/>
    <w:rsid w:val="00F36CA5"/>
    <w:rsid w:val="00F44945"/>
    <w:rsid w:val="00F648F9"/>
    <w:rsid w:val="00F833CD"/>
    <w:rsid w:val="00F9284B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  <w14:docId w14:val="4AAAF99D"/>
  <w15:docId w15:val="{C13181C7-9D96-4901-AA9E-F55CA967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530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1B34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E1B34"/>
    <w:rPr>
      <w:color w:val="605E5C"/>
      <w:shd w:val="clear" w:color="auto" w:fill="E1DFDD"/>
    </w:rPr>
  </w:style>
  <w:style w:type="paragraph" w:customStyle="1" w:styleId="Default">
    <w:name w:val="Default"/>
    <w:rsid w:val="000902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1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khanacademy.org/computing/computers-and-internet/xcae6f4a7ff015e7d:digital-information/xcae6f4a7ff015e7d:bits-and-bytes/a/bits-binary-digit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F1489C-0C5C-47FA-9319-315414E3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469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797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carlos alape</cp:lastModifiedBy>
  <cp:revision>3</cp:revision>
  <cp:lastPrinted>2021-04-30T02:02:00Z</cp:lastPrinted>
  <dcterms:created xsi:type="dcterms:W3CDTF">2021-05-04T13:32:00Z</dcterms:created>
  <dcterms:modified xsi:type="dcterms:W3CDTF">2021-05-04T21:31:00Z</dcterms:modified>
</cp:coreProperties>
</file>